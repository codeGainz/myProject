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5E" w:rsidRDefault="00990CE2">
      <w:pPr>
        <w:pStyle w:val="Title"/>
      </w:pPr>
      <w:r>
        <w:t>REPORT</w:t>
      </w:r>
    </w:p>
    <w:p w:rsidR="00ED305E" w:rsidRDefault="00990CE2">
      <w:pPr>
        <w:pStyle w:val="Heading1"/>
      </w:pPr>
      <w:r>
        <w:t>my web-app introduction</w:t>
      </w:r>
    </w:p>
    <w:p w:rsidR="00ED305E" w:rsidRDefault="00E10F1E">
      <w:r>
        <w:t>I developed a</w:t>
      </w:r>
      <w:r w:rsidR="00E61702">
        <w:t xml:space="preserve"> small web app that allows users </w:t>
      </w:r>
      <w:r>
        <w:t xml:space="preserve">to login </w:t>
      </w:r>
      <w:r w:rsidR="00E17075">
        <w:t>and hav</w:t>
      </w:r>
      <w:r w:rsidR="00E61702">
        <w:t>e access to a</w:t>
      </w:r>
      <w:r w:rsidR="006C1CBE">
        <w:t xml:space="preserve"> music catalogue</w:t>
      </w:r>
      <w:r w:rsidR="00BA66EB">
        <w:t xml:space="preserve">, the app contain three pages, </w:t>
      </w:r>
      <w:r w:rsidR="000E7FAF">
        <w:t>and these</w:t>
      </w:r>
      <w:r w:rsidR="00BA66EB">
        <w:t xml:space="preserve"> are the Home page,</w:t>
      </w:r>
      <w:r w:rsidR="00167E35">
        <w:t xml:space="preserve"> </w:t>
      </w:r>
      <w:r w:rsidR="007618E4">
        <w:t>about</w:t>
      </w:r>
      <w:r w:rsidR="000E7FAF">
        <w:t xml:space="preserve"> page</w:t>
      </w:r>
      <w:r w:rsidR="00BA66EB">
        <w:t xml:space="preserve"> and the Login page.</w:t>
      </w:r>
      <w:r w:rsidR="00167E35">
        <w:t xml:space="preserve"> </w:t>
      </w:r>
    </w:p>
    <w:p w:rsidR="0015033B" w:rsidRDefault="00167E35">
      <w:r>
        <w:t xml:space="preserve">The home page contain few text and an </w:t>
      </w:r>
      <w:r w:rsidR="00E61702">
        <w:t>image,</w:t>
      </w:r>
      <w:r>
        <w:t xml:space="preserve"> the about page contain text telling the user what to expect from this app</w:t>
      </w:r>
      <w:r w:rsidR="000C1C2F">
        <w:t>, the login page contain a login</w:t>
      </w:r>
      <w:r w:rsidR="007E145D">
        <w:t xml:space="preserve"> form</w:t>
      </w:r>
      <w:r w:rsidR="000C1C2F">
        <w:t xml:space="preserve"> that lead you to the catalogue page</w:t>
      </w:r>
      <w:r w:rsidR="005270D9">
        <w:t xml:space="preserve"> where the users will have access to a catalogue of music</w:t>
      </w:r>
      <w:r w:rsidR="00B46E68">
        <w:t xml:space="preserve"> which will display recently released albums</w:t>
      </w:r>
      <w:r w:rsidR="005925A4">
        <w:t>, each album will have a li</w:t>
      </w:r>
      <w:r w:rsidR="00750679">
        <w:t>nk once clicked it will take the users to</w:t>
      </w:r>
      <w:r w:rsidR="005925A4">
        <w:t xml:space="preserve"> </w:t>
      </w:r>
      <w:r w:rsidR="00750679">
        <w:t>the artist page where</w:t>
      </w:r>
      <w:r w:rsidR="00744859">
        <w:t xml:space="preserve"> the user will have more details about the artist </w:t>
      </w:r>
      <w:r w:rsidR="0012706E">
        <w:t>and the album</w:t>
      </w:r>
      <w:r w:rsidR="00750679">
        <w:t>,</w:t>
      </w:r>
      <w:r w:rsidR="000C1C2F">
        <w:t xml:space="preserve"> </w:t>
      </w:r>
      <w:r w:rsidR="00983739">
        <w:t xml:space="preserve">the users will only have access to the catalogue once they </w:t>
      </w:r>
      <w:r w:rsidR="00E1508C">
        <w:t xml:space="preserve"> have entered the right details, if wrong details are enter an error will appear with a me</w:t>
      </w:r>
      <w:r w:rsidR="00874956">
        <w:t xml:space="preserve">ssage telling the users </w:t>
      </w:r>
      <w:r w:rsidR="00E1508C">
        <w:t xml:space="preserve"> the details</w:t>
      </w:r>
      <w:r w:rsidR="00874956">
        <w:t xml:space="preserve"> </w:t>
      </w:r>
      <w:r w:rsidR="00E1508C">
        <w:t xml:space="preserve"> are wrong</w:t>
      </w:r>
      <w:r w:rsidR="009860DB">
        <w:t xml:space="preserve"> and the</w:t>
      </w:r>
      <w:r w:rsidR="00874956">
        <w:t>y</w:t>
      </w:r>
      <w:r w:rsidR="009860DB">
        <w:t xml:space="preserve"> need to </w:t>
      </w:r>
      <w:r w:rsidR="00096334">
        <w:t>t</w:t>
      </w:r>
      <w:r w:rsidR="009860DB">
        <w:t>ry again</w:t>
      </w:r>
      <w:r w:rsidR="006664E9">
        <w:t>.</w:t>
      </w:r>
    </w:p>
    <w:p w:rsidR="00167E35" w:rsidRDefault="00B76BF2">
      <w:r>
        <w:t xml:space="preserve"> At the moment the app doesn’t</w:t>
      </w:r>
      <w:r w:rsidR="00844B14">
        <w:t xml:space="preserve"> have a sign up form</w:t>
      </w:r>
      <w:r w:rsidR="00A41385">
        <w:t xml:space="preserve">, however its will added in the future,  the reason for this </w:t>
      </w:r>
      <w:r w:rsidR="00844B14">
        <w:t xml:space="preserve"> due to the fact that </w:t>
      </w:r>
      <w:r w:rsidR="00574BA0">
        <w:t>I’ve not yet gained the knowledge of working</w:t>
      </w:r>
      <w:r w:rsidR="00E61702">
        <w:t xml:space="preserve"> with</w:t>
      </w:r>
      <w:r w:rsidR="00574BA0">
        <w:t xml:space="preserve"> dat</w:t>
      </w:r>
      <w:r w:rsidR="00844B14">
        <w:t>a</w:t>
      </w:r>
      <w:r w:rsidR="00574BA0">
        <w:t>base with python flask</w:t>
      </w:r>
      <w:r w:rsidR="00AF0863">
        <w:t xml:space="preserve">, in this case the </w:t>
      </w:r>
      <w:r w:rsidR="00844B14">
        <w:t>database will have to be involved</w:t>
      </w:r>
      <w:r w:rsidR="00B17C1C">
        <w:t xml:space="preserve"> in storing user’s username and password and other details</w:t>
      </w:r>
      <w:r w:rsidR="007A39D5">
        <w:t>.</w:t>
      </w:r>
    </w:p>
    <w:p w:rsidR="0034084A" w:rsidRDefault="0034084A"/>
    <w:p w:rsidR="0034084A" w:rsidRDefault="0034084A"/>
    <w:p w:rsidR="00167E35" w:rsidRDefault="0085096D" w:rsidP="0034084A">
      <w:pPr>
        <w:pStyle w:val="Heading1"/>
      </w:pPr>
      <w:r>
        <w:t xml:space="preserve">design </w:t>
      </w:r>
    </w:p>
    <w:p w:rsidR="0034084A" w:rsidRDefault="00341F2A" w:rsidP="0034084A">
      <w:r>
        <w:t>T</w:t>
      </w:r>
      <w:r w:rsidR="003D5015">
        <w:t>he web-app</w:t>
      </w:r>
      <w:r>
        <w:t xml:space="preserve"> was</w:t>
      </w:r>
      <w:r w:rsidR="00612A5B">
        <w:t xml:space="preserve"> architected</w:t>
      </w:r>
      <w:r>
        <w:t xml:space="preserve"> by using these method, users </w:t>
      </w:r>
      <w:r w:rsidR="008726D8">
        <w:t xml:space="preserve">will access </w:t>
      </w:r>
      <w:r>
        <w:t>the web-app through the web browsers</w:t>
      </w:r>
      <w:r w:rsidR="003C28D3">
        <w:t>, the browser would then create HTTP request</w:t>
      </w:r>
      <w:r w:rsidR="00C43E2E">
        <w:t xml:space="preserve"> method GET to</w:t>
      </w:r>
      <w:r w:rsidR="003C28D3">
        <w:t xml:space="preserve"> the server </w:t>
      </w:r>
      <w:r w:rsidR="00C43E2E">
        <w:t>to request specific</w:t>
      </w:r>
      <w:r w:rsidR="00A1348C">
        <w:t xml:space="preserve"> data</w:t>
      </w:r>
      <w:r w:rsidR="00C43E2E">
        <w:t xml:space="preserve"> and also HTTP request method POST to submits data</w:t>
      </w:r>
      <w:r w:rsidR="00A1348C">
        <w:t xml:space="preserve"> this was done using a login form</w:t>
      </w:r>
      <w:r w:rsidR="00C43E2E">
        <w:t>, the server would then return a HTML page to the client</w:t>
      </w:r>
      <w:r w:rsidR="00495F29">
        <w:t xml:space="preserve">, this is then displayed in the users </w:t>
      </w:r>
      <w:r w:rsidR="00081A0D">
        <w:t>browser.</w:t>
      </w:r>
    </w:p>
    <w:p w:rsidR="00F05496" w:rsidRDefault="00F05496" w:rsidP="0034084A">
      <w:r>
        <w:t>The other things I consider before when designing the web-app was the navigation</w:t>
      </w:r>
      <w:r w:rsidR="005120B9">
        <w:t>, I made sure that the users were able to navigate through the pages without facing any problems</w:t>
      </w:r>
      <w:r w:rsidR="003073D9">
        <w:t>, I also made sure the navigation bar was consistent through the web-app this will help the users to know where they are on the web-app.</w:t>
      </w:r>
      <w:r w:rsidR="005120B9">
        <w:t xml:space="preserve"> </w:t>
      </w:r>
    </w:p>
    <w:p w:rsidR="0034084A" w:rsidRDefault="00FC631F" w:rsidP="0034084A">
      <w:r>
        <w:t xml:space="preserve">There are a lot of feature that could be added to improve the app, firstly </w:t>
      </w:r>
      <w:r w:rsidR="00BD48BA">
        <w:t xml:space="preserve">the sign up form is a feature that would </w:t>
      </w:r>
      <w:r w:rsidR="00410816">
        <w:t xml:space="preserve">improve the </w:t>
      </w:r>
      <w:r w:rsidR="005C62D2">
        <w:t>app, and this feature will allow the users to have access to more content</w:t>
      </w:r>
      <w:r w:rsidR="00020B54">
        <w:t xml:space="preserve"> and also</w:t>
      </w:r>
      <w:r w:rsidR="003D5015">
        <w:t xml:space="preserve"> allow</w:t>
      </w:r>
      <w:r w:rsidR="00020B54">
        <w:t xml:space="preserve"> me to engage with the users in much more effective way. The</w:t>
      </w:r>
      <w:r w:rsidR="005C62D2">
        <w:t xml:space="preserve"> other feature that would greatly improve the app</w:t>
      </w:r>
      <w:r w:rsidR="003D5015">
        <w:t>,</w:t>
      </w:r>
      <w:r w:rsidR="00032F19">
        <w:t xml:space="preserve"> </w:t>
      </w:r>
      <w:r w:rsidR="003D5015">
        <w:t xml:space="preserve">is a search bar; </w:t>
      </w:r>
      <w:r w:rsidR="00032F19">
        <w:t xml:space="preserve">feature would make the app more user-friendly and will allow the users to search for the content </w:t>
      </w:r>
      <w:r w:rsidR="003D5015">
        <w:t>they</w:t>
      </w:r>
      <w:r w:rsidR="00032F19">
        <w:t xml:space="preserve"> want</w:t>
      </w:r>
      <w:r w:rsidR="003D5015">
        <w:t xml:space="preserve"> quickly</w:t>
      </w:r>
      <w:r w:rsidR="00032F19">
        <w:t>.</w:t>
      </w:r>
    </w:p>
    <w:p w:rsidR="005C1221" w:rsidRDefault="005C1221" w:rsidP="0034084A"/>
    <w:p w:rsidR="005C1221" w:rsidRDefault="005C1221" w:rsidP="005C1221">
      <w:pPr>
        <w:pStyle w:val="Heading1"/>
      </w:pPr>
      <w:r>
        <w:lastRenderedPageBreak/>
        <w:t>critical evaluation</w:t>
      </w:r>
    </w:p>
    <w:p w:rsidR="005C1221" w:rsidRDefault="00D67058" w:rsidP="005C1221">
      <w:r>
        <w:t>The we</w:t>
      </w:r>
      <w:r w:rsidR="009D78C3">
        <w:t>b</w:t>
      </w:r>
      <w:r>
        <w:t xml:space="preserve">-app </w:t>
      </w:r>
      <w:r w:rsidR="00E414F3">
        <w:t xml:space="preserve">has many flaws that could be hugely improved, the web-app has a </w:t>
      </w:r>
      <w:r w:rsidR="009D78C3">
        <w:t xml:space="preserve">clean layout, </w:t>
      </w:r>
      <w:r w:rsidR="00E414F3">
        <w:t xml:space="preserve">however </w:t>
      </w:r>
      <w:r w:rsidR="009D78C3">
        <w:t xml:space="preserve">it </w:t>
      </w:r>
      <w:r w:rsidR="005779DB">
        <w:t xml:space="preserve">quite </w:t>
      </w:r>
      <w:r w:rsidR="00E414F3">
        <w:t>unorganized</w:t>
      </w:r>
      <w:r w:rsidR="009D78C3">
        <w:t xml:space="preserve"> and lack the professional</w:t>
      </w:r>
      <w:r w:rsidR="005779DB">
        <w:t xml:space="preserve"> look</w:t>
      </w:r>
      <w:r w:rsidR="009D78C3">
        <w:t xml:space="preserve"> for example and the home wouldn’t give the users the wow factor and this will likely lead t</w:t>
      </w:r>
      <w:r w:rsidR="005779DB">
        <w:t xml:space="preserve">o the users leaving the website, this problem could be improve by simply adding a slider or an image to the home page, for a music app it contain a lot </w:t>
      </w:r>
      <w:r w:rsidR="0095504A">
        <w:t xml:space="preserve">of text that are not needed. </w:t>
      </w:r>
      <w:r w:rsidR="001851CB">
        <w:t>The URL</w:t>
      </w:r>
      <w:r w:rsidR="005C3604">
        <w:t xml:space="preserve">s do not really tell the users what the </w:t>
      </w:r>
      <w:r w:rsidR="0050796F">
        <w:t xml:space="preserve">page they are visiting is about </w:t>
      </w:r>
      <w:r w:rsidR="00BA28D0">
        <w:t>and that is a huge problem that could easily be solved.</w:t>
      </w:r>
    </w:p>
    <w:p w:rsidR="00054F1B" w:rsidRDefault="00BA28D0" w:rsidP="005C1221">
      <w:r>
        <w:t>The web-app also conta</w:t>
      </w:r>
      <w:r w:rsidR="00331CA7">
        <w:t>i</w:t>
      </w:r>
      <w:r w:rsidR="00C70581">
        <w:t xml:space="preserve">n security and privacy problem, which is a major issue that </w:t>
      </w:r>
      <w:r w:rsidR="008726D8">
        <w:t xml:space="preserve">could take time to solve. The app should contain </w:t>
      </w:r>
      <w:r w:rsidR="00C70581">
        <w:t>more information about where the users can buy</w:t>
      </w:r>
      <w:r w:rsidR="008726D8">
        <w:t xml:space="preserve"> the albums this would things</w:t>
      </w:r>
      <w:r w:rsidR="00C70581">
        <w:t xml:space="preserve"> easier for the uses</w:t>
      </w:r>
      <w:r w:rsidR="00A71219">
        <w:t>, the colours used on the web-app can also be a problem for some users as it could be hard to se</w:t>
      </w:r>
      <w:r w:rsidR="00054F1B">
        <w:t>e certain things on the web-app</w:t>
      </w:r>
      <w:r w:rsidR="004B5B02">
        <w:t>. T</w:t>
      </w:r>
      <w:r w:rsidR="00E82FFE">
        <w:t>he colours used are a quite dull, this could be fixed by adding more lively colours</w:t>
      </w:r>
      <w:r w:rsidR="00387B22">
        <w:t xml:space="preserve"> and also the logo is </w:t>
      </w:r>
      <w:r w:rsidR="004B5B02">
        <w:t>too</w:t>
      </w:r>
      <w:r w:rsidR="00387B22">
        <w:t xml:space="preserve"> bland and does not stand out at all</w:t>
      </w:r>
      <w:r w:rsidR="00054F1B">
        <w:t xml:space="preserve">. The information is also </w:t>
      </w:r>
      <w:r w:rsidR="00960E1D">
        <w:t>is not on appropriate place on the page</w:t>
      </w:r>
      <w:r w:rsidR="0017074E">
        <w:t>s and the home page contain a lot of content</w:t>
      </w:r>
      <w:r w:rsidR="002C012A">
        <w:t xml:space="preserve"> and less on the about page, one thing could resolved this problem is to add more content </w:t>
      </w:r>
      <w:r w:rsidR="00C24B8F">
        <w:t>on the about page</w:t>
      </w:r>
      <w:r w:rsidR="004B5B02">
        <w:t>, one</w:t>
      </w:r>
      <w:r w:rsidR="00C24B8F">
        <w:t xml:space="preserve"> thing</w:t>
      </w:r>
      <w:r w:rsidR="004B5B02">
        <w:t xml:space="preserve"> that</w:t>
      </w:r>
      <w:r w:rsidR="00C24B8F">
        <w:t xml:space="preserve"> can also be improve is the </w:t>
      </w:r>
      <w:r w:rsidR="004B5B02">
        <w:t>navigation size</w:t>
      </w:r>
      <w:r w:rsidR="00EA2472">
        <w:t xml:space="preserve"> </w:t>
      </w:r>
      <w:r w:rsidR="00C76B4E">
        <w:t>could be a lot bigger to make it stand a tad more</w:t>
      </w:r>
      <w:r w:rsidR="00B473DB">
        <w:t>.</w:t>
      </w:r>
    </w:p>
    <w:p w:rsidR="00BA28D0" w:rsidRDefault="00DC720D" w:rsidP="00303D8B">
      <w:pPr>
        <w:pStyle w:val="Heading1"/>
      </w:pPr>
      <w:r>
        <w:t>personal evaluation</w:t>
      </w:r>
    </w:p>
    <w:p w:rsidR="00C10B76" w:rsidRDefault="00CA2F22" w:rsidP="00C10B76">
      <w:r>
        <w:t>Before I begin the development of the web-app, I set a small plan that would help me to complete the project more precisely.</w:t>
      </w:r>
      <w:r w:rsidR="00080B58">
        <w:t xml:space="preserve"> During the project I learned a lot </w:t>
      </w:r>
      <w:r w:rsidR="00920C8F">
        <w:t>of things, for example</w:t>
      </w:r>
      <w:r w:rsidR="00D07CEB">
        <w:t xml:space="preserve"> I learned </w:t>
      </w:r>
      <w:r w:rsidR="00311BFC">
        <w:t>how to set up a base template</w:t>
      </w:r>
      <w:r w:rsidR="00D10B89">
        <w:t xml:space="preserve"> </w:t>
      </w:r>
      <w:r w:rsidR="00EB6864">
        <w:t>properly</w:t>
      </w:r>
      <w:r w:rsidR="00311BFC">
        <w:t xml:space="preserve"> while using Jinja </w:t>
      </w:r>
      <w:r w:rsidR="004539BF">
        <w:t>template which</w:t>
      </w:r>
      <w:r w:rsidR="00311BFC">
        <w:t xml:space="preserve"> allow me to build the base of </w:t>
      </w:r>
      <w:r w:rsidR="004539BF">
        <w:t>the web</w:t>
      </w:r>
      <w:r w:rsidR="00220808">
        <w:t>-app</w:t>
      </w:r>
      <w:r w:rsidR="00311BFC">
        <w:t xml:space="preserve"> that contain all of the main elements, this elements are define by </w:t>
      </w:r>
      <w:r w:rsidR="0069677E">
        <w:t xml:space="preserve">blocks, which is </w:t>
      </w:r>
      <w:r w:rsidR="004539BF">
        <w:t>then filled</w:t>
      </w:r>
      <w:r w:rsidR="0069677E">
        <w:t xml:space="preserve"> in with contents while using </w:t>
      </w:r>
      <w:r w:rsidR="004A6A9E">
        <w:t xml:space="preserve">a second page also none as </w:t>
      </w:r>
      <w:r w:rsidR="004539BF">
        <w:t>child template.</w:t>
      </w:r>
      <w:r w:rsidR="009B150E">
        <w:t xml:space="preserve"> I also learned </w:t>
      </w:r>
      <w:r w:rsidR="00F90B89">
        <w:t xml:space="preserve">how to properly design URL using routes. </w:t>
      </w:r>
      <w:r w:rsidR="00906B07">
        <w:t>I also learned how to use HTTP methods</w:t>
      </w:r>
      <w:r w:rsidR="00707856">
        <w:t xml:space="preserve"> GET and POST while</w:t>
      </w:r>
      <w:r w:rsidR="00470BCF">
        <w:t xml:space="preserve"> creating a login page </w:t>
      </w:r>
      <w:r w:rsidR="00707856">
        <w:t>as well as flash message which allows my web-app to be much more user-</w:t>
      </w:r>
      <w:r w:rsidR="00A95C2A">
        <w:t xml:space="preserve">friendly. Overall I gain a lot of knowledge that </w:t>
      </w:r>
      <w:r w:rsidR="00960CE6">
        <w:t>would help in future projects.</w:t>
      </w:r>
    </w:p>
    <w:p w:rsidR="00333794" w:rsidRDefault="00333794" w:rsidP="00C10B76">
      <w:r>
        <w:t>While developing I encounter I few problems which I  overcome</w:t>
      </w:r>
      <w:r w:rsidR="00904EBC">
        <w:t xml:space="preserve"> quite easily, </w:t>
      </w:r>
      <w:r>
        <w:t xml:space="preserve"> </w:t>
      </w:r>
      <w:r w:rsidR="00843637">
        <w:t xml:space="preserve">for example while working on the project </w:t>
      </w:r>
      <w:r w:rsidR="00272177">
        <w:t xml:space="preserve">livinux </w:t>
      </w:r>
      <w:r w:rsidR="004B5B02">
        <w:t xml:space="preserve">did not </w:t>
      </w:r>
      <w:r w:rsidR="00272177">
        <w:t>functioning properly</w:t>
      </w:r>
      <w:r w:rsidR="00B47C3A">
        <w:t xml:space="preserve"> at times, </w:t>
      </w:r>
      <w:r w:rsidR="00272177">
        <w:t xml:space="preserve"> this means I started the project quite late</w:t>
      </w:r>
      <w:r w:rsidR="00211082">
        <w:t xml:space="preserve"> however I easily overcome this problem by simply using different </w:t>
      </w:r>
      <w:r w:rsidR="00904EBC">
        <w:t>computer</w:t>
      </w:r>
      <w:r w:rsidR="00B47C3A">
        <w:t xml:space="preserve"> and </w:t>
      </w:r>
      <w:r w:rsidR="00D5221B">
        <w:t>spending</w:t>
      </w:r>
      <w:r w:rsidR="00B47C3A">
        <w:t xml:space="preserve"> more hours on the project</w:t>
      </w:r>
      <w:r w:rsidR="00904EBC">
        <w:t>.</w:t>
      </w:r>
      <w:r w:rsidR="00177B1E">
        <w:t xml:space="preserve"> One of the other problem I faced at the begging of the project was </w:t>
      </w:r>
      <w:r w:rsidR="009D32C1">
        <w:t xml:space="preserve">setting up the project folders wrongly which led to having problems with the code, I fixed this problem by </w:t>
      </w:r>
      <w:r w:rsidR="00F31115">
        <w:t xml:space="preserve">doing a little bit of </w:t>
      </w:r>
      <w:r w:rsidR="00377F33">
        <w:t>research of how to set up folder properly.</w:t>
      </w:r>
      <w:r w:rsidR="001C4A35">
        <w:t xml:space="preserve">  The main problem I encounter during this project was security </w:t>
      </w:r>
      <w:r w:rsidR="005E089C">
        <w:t>problems</w:t>
      </w:r>
      <w:r w:rsidR="001C4A35">
        <w:t xml:space="preserve"> with the login page, this means that users without the login credentials can have access </w:t>
      </w:r>
      <w:r w:rsidR="00F912EF">
        <w:t>to the page that required the users to login before accessing the page</w:t>
      </w:r>
      <w:r w:rsidR="005E089C">
        <w:t>, I tried to fix this problem by looking at some login required decorator</w:t>
      </w:r>
      <w:r w:rsidR="00B47C3A">
        <w:t xml:space="preserve"> code however</w:t>
      </w:r>
      <w:r w:rsidR="005E089C">
        <w:t xml:space="preserve"> for some unknown reasons the code did not work for me although I did </w:t>
      </w:r>
      <w:r w:rsidR="00E533F0">
        <w:t xml:space="preserve">bit </w:t>
      </w:r>
      <w:r w:rsidR="005E089C">
        <w:t xml:space="preserve">fixed this problem I willing to </w:t>
      </w:r>
      <w:r w:rsidR="00E533F0">
        <w:t>fixed it</w:t>
      </w:r>
      <w:r w:rsidR="00CE55F8">
        <w:t xml:space="preserve"> with more time on hand.</w:t>
      </w:r>
    </w:p>
    <w:p w:rsidR="00D5221B" w:rsidRDefault="00D5221B" w:rsidP="00C10B76"/>
    <w:p w:rsidR="00D5221B" w:rsidRDefault="00D5221B" w:rsidP="00D5221B">
      <w:pPr>
        <w:pStyle w:val="Heading1"/>
      </w:pPr>
      <w:r>
        <w:lastRenderedPageBreak/>
        <w:t>summary of resource</w:t>
      </w:r>
    </w:p>
    <w:p w:rsidR="00D5221B" w:rsidRDefault="00D5221B" w:rsidP="00D5221B">
      <w:r>
        <w:t xml:space="preserve">Image - </w:t>
      </w:r>
      <w:hyperlink r:id="rId8" w:history="1">
        <w:r w:rsidRPr="008056B7">
          <w:rPr>
            <w:rStyle w:val="Hyperlink"/>
          </w:rPr>
          <w:t>https://play.spotify.com/album/28ZKQMoNBB0etKXZ97G2SN</w:t>
        </w:r>
      </w:hyperlink>
    </w:p>
    <w:p w:rsidR="00D5221B" w:rsidRDefault="00D5221B" w:rsidP="00D5221B">
      <w:pPr>
        <w:ind w:left="708"/>
      </w:pPr>
      <w:hyperlink r:id="rId9" w:history="1">
        <w:r w:rsidRPr="008056B7">
          <w:rPr>
            <w:rStyle w:val="Hyperlink"/>
          </w:rPr>
          <w:t>http://www.villagevoice.com/music/the-white-album-how-bob-marley-posthumously-became-a-household-name-6604325</w:t>
        </w:r>
      </w:hyperlink>
    </w:p>
    <w:p w:rsidR="00D5221B" w:rsidRDefault="00B91BEF" w:rsidP="00D5221B">
      <w:pPr>
        <w:ind w:left="708"/>
      </w:pPr>
      <w:hyperlink r:id="rId10" w:history="1">
        <w:r w:rsidRPr="008056B7">
          <w:rPr>
            <w:rStyle w:val="Hyperlink"/>
          </w:rPr>
          <w:t>http://www.google.co.uk/imgres?imgurl=http://ecx.images-amazon.com/images/I/81ch1Foa-dL._SL1500_.jpg&amp;imgrefurl=http://www.amazon.com/Under-Pressure-Deluxe-Edition-Explicit/dp/B00NW2ZQ66&amp;h=1500&amp;w=1500&amp;tbnid=V9</w:t>
        </w:r>
        <w:r w:rsidRPr="008056B7">
          <w:rPr>
            <w:rStyle w:val="Hyperlink"/>
          </w:rPr>
          <w:t>A</w:t>
        </w:r>
        <w:r w:rsidRPr="008056B7">
          <w:rPr>
            <w:rStyle w:val="Hyperlink"/>
          </w:rPr>
          <w:t>lXgk_7AuWuM:&amp;tbnh=186&amp;tbnw=186&amp;usg=__DSrQHAOn5xEUCQKq7BVhNovbVEY=&amp;docid=swmE845BmVMh6M&amp;itg=1</w:t>
        </w:r>
      </w:hyperlink>
    </w:p>
    <w:p w:rsidR="00B91BEF" w:rsidRDefault="00B91BEF" w:rsidP="00D5221B">
      <w:pPr>
        <w:ind w:left="708"/>
      </w:pPr>
      <w:hyperlink r:id="rId11" w:history="1">
        <w:r w:rsidRPr="008056B7">
          <w:rPr>
            <w:rStyle w:val="Hyperlink"/>
          </w:rPr>
          <w:t>https://en.wikipedia.org/wiki/Wildheart_(album)#/media/File:Miguel_-_WILDHEART.jpg</w:t>
        </w:r>
      </w:hyperlink>
    </w:p>
    <w:p w:rsidR="00B91BEF" w:rsidRDefault="00A234B4" w:rsidP="00D5221B">
      <w:pPr>
        <w:ind w:left="708"/>
      </w:pPr>
      <w:hyperlink r:id="rId12" w:history="1">
        <w:r w:rsidRPr="008056B7">
          <w:rPr>
            <w:rStyle w:val="Hyperlink"/>
          </w:rPr>
          <w:t>https://en.wikipedia.org/wiki/Chaos_and_the_Calm#/media/File:Chaos_and_the_Calm.jpg</w:t>
        </w:r>
      </w:hyperlink>
    </w:p>
    <w:p w:rsidR="00A76C4B" w:rsidRDefault="00A76C4B" w:rsidP="00D5221B">
      <w:pPr>
        <w:ind w:left="708"/>
      </w:pPr>
      <w:hyperlink r:id="rId13" w:history="1">
        <w:r w:rsidRPr="008056B7">
          <w:rPr>
            <w:rStyle w:val="Hyperlink"/>
          </w:rPr>
          <w:t>https://en.wikipedia.org/wiki/To_Pimp_a_Butterfly#/media/File:Kendrick_Lamar_-_To_Pimp_a_Butterfly.png</w:t>
        </w:r>
      </w:hyperlink>
    </w:p>
    <w:p w:rsidR="00981F8F" w:rsidRDefault="00981F8F" w:rsidP="00981F8F"/>
    <w:p w:rsidR="00A76C4B" w:rsidRDefault="00803BD1" w:rsidP="00981F8F">
      <w:r>
        <w:t>Other</w:t>
      </w:r>
      <w:r w:rsidR="00981F8F">
        <w:t xml:space="preserve">-    </w:t>
      </w:r>
      <w:hyperlink r:id="rId14" w:history="1">
        <w:r w:rsidR="00981F8F" w:rsidRPr="008056B7">
          <w:rPr>
            <w:rStyle w:val="Hyperlink"/>
          </w:rPr>
          <w:t>http://www.lipsum.com/</w:t>
        </w:r>
      </w:hyperlink>
    </w:p>
    <w:p w:rsidR="00803BD1" w:rsidRDefault="00803BD1" w:rsidP="00803BD1">
      <w:pPr>
        <w:ind w:firstLine="708"/>
      </w:pPr>
      <w:hyperlink r:id="rId15" w:history="1">
        <w:r w:rsidRPr="008056B7">
          <w:rPr>
            <w:rStyle w:val="Hyperlink"/>
          </w:rPr>
          <w:t>http://jinja.pocoo.org/docs/dev/templates/#list-of-control-structures</w:t>
        </w:r>
      </w:hyperlink>
    </w:p>
    <w:p w:rsidR="00803BD1" w:rsidRDefault="00803BD1" w:rsidP="00803BD1">
      <w:pPr>
        <w:ind w:firstLine="708"/>
      </w:pPr>
      <w:hyperlink r:id="rId16" w:history="1">
        <w:r w:rsidRPr="008056B7">
          <w:rPr>
            <w:rStyle w:val="Hyperlink"/>
          </w:rPr>
          <w:t>http://flask.pocoo.org/docs/0.10/quickstart/</w:t>
        </w:r>
      </w:hyperlink>
    </w:p>
    <w:p w:rsidR="00803BD1" w:rsidRDefault="00803BD1" w:rsidP="00803BD1">
      <w:pPr>
        <w:ind w:firstLine="708"/>
      </w:pPr>
    </w:p>
    <w:p w:rsidR="00803BD1" w:rsidRDefault="00803BD1" w:rsidP="00803BD1">
      <w:pPr>
        <w:ind w:firstLine="708"/>
      </w:pPr>
    </w:p>
    <w:p w:rsidR="00981F8F" w:rsidRDefault="00981F8F" w:rsidP="00981F8F"/>
    <w:p w:rsidR="00803BD1" w:rsidRDefault="00803BD1" w:rsidP="00981F8F"/>
    <w:p w:rsidR="00981F8F" w:rsidRDefault="00981F8F" w:rsidP="00981F8F"/>
    <w:p w:rsidR="00A234B4" w:rsidRDefault="00A234B4" w:rsidP="00D5221B">
      <w:pPr>
        <w:ind w:left="708"/>
      </w:pPr>
    </w:p>
    <w:p w:rsidR="00B91BEF" w:rsidRDefault="00B91BEF" w:rsidP="00D5221B">
      <w:pPr>
        <w:ind w:left="708"/>
      </w:pPr>
    </w:p>
    <w:p w:rsidR="00D5221B" w:rsidRDefault="00D5221B" w:rsidP="00D5221B">
      <w:pPr>
        <w:ind w:left="708"/>
      </w:pPr>
      <w:r>
        <w:t xml:space="preserve">            </w:t>
      </w:r>
    </w:p>
    <w:p w:rsidR="00D5221B" w:rsidRDefault="00D5221B" w:rsidP="00D5221B"/>
    <w:p w:rsidR="00D5221B" w:rsidRPr="00D5221B" w:rsidRDefault="00D5221B" w:rsidP="00D5221B">
      <w:r>
        <w:t xml:space="preserve">       </w:t>
      </w:r>
      <w:bookmarkStart w:id="0" w:name="_GoBack"/>
      <w:bookmarkEnd w:id="0"/>
      <w:r>
        <w:t xml:space="preserve">      </w:t>
      </w:r>
    </w:p>
    <w:p w:rsidR="00D5221B" w:rsidRPr="00D5221B" w:rsidRDefault="00D5221B" w:rsidP="00C10B76"/>
    <w:sectPr w:rsidR="00D5221B" w:rsidRPr="00D5221B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6B9" w:rsidRDefault="001136B9" w:rsidP="001136B9">
      <w:pPr>
        <w:spacing w:after="0" w:line="240" w:lineRule="auto"/>
      </w:pPr>
      <w:r>
        <w:separator/>
      </w:r>
    </w:p>
  </w:endnote>
  <w:endnote w:type="continuationSeparator" w:id="0">
    <w:p w:rsidR="001136B9" w:rsidRDefault="001136B9" w:rsidP="0011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B9" w:rsidRDefault="001136B9">
    <w:pPr>
      <w:pStyle w:val="Footer"/>
    </w:pPr>
    <w:r>
      <w:t xml:space="preserve">By Christophe </w:t>
    </w:r>
    <w:proofErr w:type="spellStart"/>
    <w:r>
      <w:t>katat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6B9" w:rsidRDefault="001136B9" w:rsidP="001136B9">
      <w:pPr>
        <w:spacing w:after="0" w:line="240" w:lineRule="auto"/>
      </w:pPr>
      <w:r>
        <w:separator/>
      </w:r>
    </w:p>
  </w:footnote>
  <w:footnote w:type="continuationSeparator" w:id="0">
    <w:p w:rsidR="001136B9" w:rsidRDefault="001136B9" w:rsidP="0011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E2"/>
    <w:rsid w:val="00020B54"/>
    <w:rsid w:val="00032F19"/>
    <w:rsid w:val="00054F1B"/>
    <w:rsid w:val="00080B58"/>
    <w:rsid w:val="00081A0D"/>
    <w:rsid w:val="00096334"/>
    <w:rsid w:val="000C1C2F"/>
    <w:rsid w:val="000E7FAF"/>
    <w:rsid w:val="000F0A12"/>
    <w:rsid w:val="001136B9"/>
    <w:rsid w:val="0012706E"/>
    <w:rsid w:val="0015033B"/>
    <w:rsid w:val="00167E35"/>
    <w:rsid w:val="0017074E"/>
    <w:rsid w:val="00177B1E"/>
    <w:rsid w:val="001851CB"/>
    <w:rsid w:val="001C4A35"/>
    <w:rsid w:val="00211082"/>
    <w:rsid w:val="00220808"/>
    <w:rsid w:val="00272177"/>
    <w:rsid w:val="002C012A"/>
    <w:rsid w:val="00303D8B"/>
    <w:rsid w:val="003073D9"/>
    <w:rsid w:val="0031102E"/>
    <w:rsid w:val="00311BFC"/>
    <w:rsid w:val="00331CA7"/>
    <w:rsid w:val="00333794"/>
    <w:rsid w:val="0034084A"/>
    <w:rsid w:val="00341F2A"/>
    <w:rsid w:val="00377F33"/>
    <w:rsid w:val="00387B22"/>
    <w:rsid w:val="003C28D3"/>
    <w:rsid w:val="003D5015"/>
    <w:rsid w:val="003D7191"/>
    <w:rsid w:val="00410816"/>
    <w:rsid w:val="004539BF"/>
    <w:rsid w:val="00470BCF"/>
    <w:rsid w:val="00495F29"/>
    <w:rsid w:val="004A6A9E"/>
    <w:rsid w:val="004B5B02"/>
    <w:rsid w:val="0050796F"/>
    <w:rsid w:val="005120B9"/>
    <w:rsid w:val="005270D9"/>
    <w:rsid w:val="00547623"/>
    <w:rsid w:val="00574BA0"/>
    <w:rsid w:val="005779DB"/>
    <w:rsid w:val="005925A4"/>
    <w:rsid w:val="005C1221"/>
    <w:rsid w:val="005C3604"/>
    <w:rsid w:val="005C62D2"/>
    <w:rsid w:val="005E089C"/>
    <w:rsid w:val="00612A5B"/>
    <w:rsid w:val="006664E9"/>
    <w:rsid w:val="0069677E"/>
    <w:rsid w:val="006C1CBE"/>
    <w:rsid w:val="00707856"/>
    <w:rsid w:val="00744859"/>
    <w:rsid w:val="00750679"/>
    <w:rsid w:val="007618E4"/>
    <w:rsid w:val="007A39D5"/>
    <w:rsid w:val="007E145D"/>
    <w:rsid w:val="00803BD1"/>
    <w:rsid w:val="00843637"/>
    <w:rsid w:val="00844B14"/>
    <w:rsid w:val="0085096D"/>
    <w:rsid w:val="008726D8"/>
    <w:rsid w:val="00874956"/>
    <w:rsid w:val="00904EBC"/>
    <w:rsid w:val="00906B07"/>
    <w:rsid w:val="00920C8F"/>
    <w:rsid w:val="0095504A"/>
    <w:rsid w:val="00960CE6"/>
    <w:rsid w:val="00960E1D"/>
    <w:rsid w:val="00981F8F"/>
    <w:rsid w:val="00983739"/>
    <w:rsid w:val="009860DB"/>
    <w:rsid w:val="00990CE2"/>
    <w:rsid w:val="009B150E"/>
    <w:rsid w:val="009D32C1"/>
    <w:rsid w:val="009D78C3"/>
    <w:rsid w:val="00A1348C"/>
    <w:rsid w:val="00A234B4"/>
    <w:rsid w:val="00A41385"/>
    <w:rsid w:val="00A71219"/>
    <w:rsid w:val="00A76C4B"/>
    <w:rsid w:val="00A95C2A"/>
    <w:rsid w:val="00AF0863"/>
    <w:rsid w:val="00B17C1C"/>
    <w:rsid w:val="00B21488"/>
    <w:rsid w:val="00B46E68"/>
    <w:rsid w:val="00B473DB"/>
    <w:rsid w:val="00B47C3A"/>
    <w:rsid w:val="00B76BF2"/>
    <w:rsid w:val="00B91BEF"/>
    <w:rsid w:val="00BA28D0"/>
    <w:rsid w:val="00BA66EB"/>
    <w:rsid w:val="00BB32F7"/>
    <w:rsid w:val="00BD48BA"/>
    <w:rsid w:val="00C10B76"/>
    <w:rsid w:val="00C24B8F"/>
    <w:rsid w:val="00C43E2E"/>
    <w:rsid w:val="00C70581"/>
    <w:rsid w:val="00C76B4E"/>
    <w:rsid w:val="00CA2F22"/>
    <w:rsid w:val="00CE55F8"/>
    <w:rsid w:val="00CF485F"/>
    <w:rsid w:val="00D07CEB"/>
    <w:rsid w:val="00D10B89"/>
    <w:rsid w:val="00D5221B"/>
    <w:rsid w:val="00D67058"/>
    <w:rsid w:val="00DC720D"/>
    <w:rsid w:val="00DD431A"/>
    <w:rsid w:val="00E10F1E"/>
    <w:rsid w:val="00E1508C"/>
    <w:rsid w:val="00E17075"/>
    <w:rsid w:val="00E311D2"/>
    <w:rsid w:val="00E414F3"/>
    <w:rsid w:val="00E533F0"/>
    <w:rsid w:val="00E61702"/>
    <w:rsid w:val="00E82FFE"/>
    <w:rsid w:val="00EA2472"/>
    <w:rsid w:val="00EB6864"/>
    <w:rsid w:val="00ED305E"/>
    <w:rsid w:val="00F05496"/>
    <w:rsid w:val="00F31115"/>
    <w:rsid w:val="00F90B89"/>
    <w:rsid w:val="00F912EF"/>
    <w:rsid w:val="00FC631F"/>
    <w:rsid w:val="00F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4FD9-27EE-4A81-9C6C-7111828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21B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BEF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B9"/>
  </w:style>
  <w:style w:type="paragraph" w:styleId="Footer">
    <w:name w:val="footer"/>
    <w:basedOn w:val="Normal"/>
    <w:link w:val="FooterChar"/>
    <w:uiPriority w:val="99"/>
    <w:unhideWhenUsed/>
    <w:rsid w:val="0011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spotify.com/album/28ZKQMoNBB0etKXZ97G2SN" TargetMode="External"/><Relationship Id="rId13" Type="http://schemas.openxmlformats.org/officeDocument/2006/relationships/hyperlink" Target="https://en.wikipedia.org/wiki/To_Pimp_a_Butterfly#/media/File:Kendrick_Lamar_-_To_Pimp_a_Butterfly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haos_and_the_Calm#/media/File:Chaos_and_the_Calm.jp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flask.pocoo.org/docs/0.10/quicksta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Wildheart_(album)#/media/File:Miguel_-_WILDHEART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nja.pocoo.org/docs/dev/templates/#list-of-control-structures" TargetMode="External"/><Relationship Id="rId10" Type="http://schemas.openxmlformats.org/officeDocument/2006/relationships/hyperlink" Target="http://www.google.co.uk/imgres?imgurl=http://ecx.images-amazon.com/images/I/81ch1Foa-dL._SL1500_.jpg&amp;imgrefurl=http://www.amazon.com/Under-Pressure-Deluxe-Edition-Explicit/dp/B00NW2ZQ66&amp;h=1500&amp;w=1500&amp;tbnid=V9AlXgk_7AuWuM:&amp;tbnh=186&amp;tbnw=186&amp;usg=__DSrQHAOn5xEUCQKq7BVhNovbVEY=&amp;docid=swmE845BmVMh6M&amp;itg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illagevoice.com/music/the-white-album-how-bob-marley-posthumously-became-a-household-name-6604325" TargetMode="External"/><Relationship Id="rId14" Type="http://schemas.openxmlformats.org/officeDocument/2006/relationships/hyperlink" Target="http://www.lips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545</TotalTime>
  <Pages>3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 katat</dc:creator>
  <cp:keywords/>
  <cp:lastModifiedBy>Christoph Katati</cp:lastModifiedBy>
  <cp:revision>84</cp:revision>
  <dcterms:created xsi:type="dcterms:W3CDTF">2015-10-30T11:40:00Z</dcterms:created>
  <dcterms:modified xsi:type="dcterms:W3CDTF">2015-11-01T16:52:00Z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